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CB" w:rsidRDefault="002A67CB">
      <w:pPr>
        <w:rPr>
          <w:sz w:val="20"/>
        </w:rPr>
      </w:pPr>
      <w:bookmarkStart w:id="0" w:name="_GoBack"/>
      <w:bookmarkEnd w:id="0"/>
    </w:p>
    <w:p w:rsidR="00C95D96" w:rsidRPr="00207C60" w:rsidRDefault="00C95D96" w:rsidP="00207C60">
      <w:pPr>
        <w:jc w:val="center"/>
        <w:rPr>
          <w:b/>
          <w:sz w:val="20"/>
        </w:rPr>
      </w:pPr>
      <w:r w:rsidRPr="00207C60">
        <w:rPr>
          <w:b/>
          <w:sz w:val="20"/>
        </w:rPr>
        <w:t>Tree Visualization Data</w:t>
      </w:r>
      <w:r w:rsidR="00207C60" w:rsidRPr="00207C60">
        <w:rPr>
          <w:b/>
          <w:sz w:val="20"/>
        </w:rPr>
        <w:t xml:space="preserve">: bookstore sales </w:t>
      </w:r>
      <w:r w:rsidRPr="00207C60">
        <w:rPr>
          <w:b/>
          <w:sz w:val="20"/>
        </w:rPr>
        <w:t xml:space="preserve"> (data from office.com)</w:t>
      </w:r>
    </w:p>
    <w:p w:rsidR="00C95D96" w:rsidRDefault="00C95D96">
      <w:pPr>
        <w:rPr>
          <w:sz w:val="20"/>
        </w:rPr>
      </w:pPr>
    </w:p>
    <w:tbl>
      <w:tblPr>
        <w:tblW w:w="7262" w:type="dxa"/>
        <w:tblInd w:w="-5" w:type="dxa"/>
        <w:tblLook w:val="04A0" w:firstRow="1" w:lastRow="0" w:firstColumn="1" w:lastColumn="0" w:noHBand="0" w:noVBand="1"/>
      </w:tblPr>
      <w:tblGrid>
        <w:gridCol w:w="2500"/>
        <w:gridCol w:w="1840"/>
        <w:gridCol w:w="1920"/>
        <w:gridCol w:w="1002"/>
      </w:tblGrid>
      <w:tr w:rsidR="00C95D96" w:rsidRPr="00C95D96" w:rsidTr="002F7B1F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bookmarkStart w:id="1" w:name="OLE_LINK1"/>
            <w:r w:rsidRPr="00C95D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GENRE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SUB-GENRE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  <w:r w:rsidRPr="00C95D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TOPIC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REVENUE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Arts &amp; Photography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How-to Crafts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2,711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Coffee-table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Photography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2,309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Children's Books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Baby Books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16,092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Age 3-5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1st Readers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24,514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ABCs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17,771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Tolstoy for Tots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13,295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Age 6-8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14,046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Pre-Teen &amp; Teen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18,046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Computers &amp; Internet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Troubleshooting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4,527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Mystery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Crime 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Fiction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11,186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True Crime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8,790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Spy 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6,516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True Spy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3,809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Nonfiction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Health 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Diet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3,293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Fitness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6,891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History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1,131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Magazine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Fashion 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Women's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7,315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Men's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2,222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Home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2,612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Other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3,140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Sports 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Sport's Illustrated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8,009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MMA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4,257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Romance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Break up 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Teen 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6,205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Young Adult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25,193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Audiobooks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3,045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Make Up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15,050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Science Fiction &amp; Fantasy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Apocalyptic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10,200 </w:t>
            </w:r>
          </w:p>
        </w:tc>
      </w:tr>
      <w:tr w:rsidR="00C95D96" w:rsidRPr="00C95D96" w:rsidTr="002F7B1F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</w:rPr>
            </w:pPr>
            <w:r w:rsidRPr="00C95D96">
              <w:rPr>
                <w:rFonts w:ascii="Calibri" w:eastAsia="Times New Roman" w:hAnsi="Calibri" w:cs="Times New Roman"/>
                <w:sz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Comics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D96" w:rsidRPr="00C95D96" w:rsidRDefault="00C95D96" w:rsidP="002F7B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C95D96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$    3,456 </w:t>
            </w:r>
          </w:p>
        </w:tc>
      </w:tr>
      <w:bookmarkEnd w:id="1"/>
    </w:tbl>
    <w:p w:rsidR="00C95D96" w:rsidRPr="00C95D96" w:rsidRDefault="00C95D96">
      <w:pPr>
        <w:rPr>
          <w:sz w:val="20"/>
        </w:rPr>
      </w:pPr>
    </w:p>
    <w:sectPr w:rsidR="00C95D96" w:rsidRPr="00C95D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96"/>
    <w:rsid w:val="001A6875"/>
    <w:rsid w:val="001B5BC6"/>
    <w:rsid w:val="00207C60"/>
    <w:rsid w:val="002A67CB"/>
    <w:rsid w:val="004A10FE"/>
    <w:rsid w:val="00530FC7"/>
    <w:rsid w:val="00667FEC"/>
    <w:rsid w:val="00A57AEC"/>
    <w:rsid w:val="00C95D96"/>
    <w:rsid w:val="00D7409A"/>
    <w:rsid w:val="00E9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C108A-FBC1-4DF0-B0E1-D27DD40C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2C27560F</Template>
  <TotalTime>1</TotalTime>
  <Pages>1</Pages>
  <Words>160</Words>
  <Characters>918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</dc:creator>
  <cp:keywords/>
  <dc:description/>
  <cp:lastModifiedBy>Alex Roeum</cp:lastModifiedBy>
  <cp:revision>2</cp:revision>
  <dcterms:created xsi:type="dcterms:W3CDTF">2017-02-13T20:32:00Z</dcterms:created>
  <dcterms:modified xsi:type="dcterms:W3CDTF">2017-02-13T20:32:00Z</dcterms:modified>
</cp:coreProperties>
</file>